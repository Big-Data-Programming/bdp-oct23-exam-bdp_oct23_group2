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7830C" w14:textId="72A8CAFD" w:rsidR="00850ECB" w:rsidRPr="00ED6C22" w:rsidRDefault="00125E29">
      <w:pPr>
        <w:pStyle w:val="Heading1"/>
        <w:rPr>
          <w:sz w:val="44"/>
          <w:szCs w:val="36"/>
        </w:rPr>
      </w:pPr>
      <w:r w:rsidRPr="00ED6C22">
        <w:rPr>
          <w:sz w:val="44"/>
          <w:szCs w:val="36"/>
        </w:rPr>
        <w:t>AlgorithmicTalent Tracker</w:t>
      </w:r>
    </w:p>
    <w:p w14:paraId="09112BF4" w14:textId="038DF49D" w:rsidR="00850ECB" w:rsidRDefault="00125E29">
      <w:pPr>
        <w:pStyle w:val="Heading2"/>
      </w:pPr>
      <w:r>
        <w:t>Objectives:</w:t>
      </w:r>
    </w:p>
    <w:p w14:paraId="4DDBCA9C" w14:textId="7FE340C5" w:rsidR="00125E29" w:rsidRPr="00ED6C22" w:rsidRDefault="00125E29" w:rsidP="00ED6C22">
      <w:pPr>
        <w:rPr>
          <w:sz w:val="24"/>
          <w:szCs w:val="24"/>
        </w:rPr>
      </w:pPr>
      <w:r w:rsidRPr="006E3A0A">
        <w:rPr>
          <w:sz w:val="24"/>
          <w:szCs w:val="24"/>
        </w:rPr>
        <w:t xml:space="preserve">Developing an application to </w:t>
      </w:r>
      <w:r w:rsidRPr="006E3A0A">
        <w:rPr>
          <w:sz w:val="24"/>
          <w:szCs w:val="24"/>
        </w:rPr>
        <w:t>automate the candidate selection process</w:t>
      </w:r>
      <w:r w:rsidRPr="006E3A0A">
        <w:rPr>
          <w:sz w:val="24"/>
          <w:szCs w:val="24"/>
        </w:rPr>
        <w:t xml:space="preserve"> (for </w:t>
      </w:r>
      <w:r w:rsidRPr="006E3A0A">
        <w:rPr>
          <w:sz w:val="24"/>
          <w:szCs w:val="24"/>
        </w:rPr>
        <w:t xml:space="preserve">developer, senior developer, and solution </w:t>
      </w:r>
      <w:r w:rsidRPr="006E3A0A">
        <w:rPr>
          <w:sz w:val="24"/>
          <w:szCs w:val="24"/>
        </w:rPr>
        <w:t xml:space="preserve">architect) at </w:t>
      </w:r>
      <w:r w:rsidRPr="006E3A0A">
        <w:rPr>
          <w:sz w:val="24"/>
          <w:szCs w:val="24"/>
        </w:rPr>
        <w:t>Doodle</w:t>
      </w:r>
      <w:r w:rsidR="003A2A7C">
        <w:rPr>
          <w:sz w:val="24"/>
          <w:szCs w:val="24"/>
        </w:rPr>
        <w:t>.</w:t>
      </w:r>
    </w:p>
    <w:p w14:paraId="49CADEEC" w14:textId="77777777" w:rsidR="00245EFE" w:rsidRDefault="00245EFE" w:rsidP="00125E29">
      <w:pPr>
        <w:rPr>
          <w:rFonts w:asciiTheme="majorHAnsi" w:hAnsiTheme="majorHAnsi" w:cstheme="majorHAnsi"/>
          <w:b/>
          <w:bCs/>
          <w:color w:val="7F7F7F" w:themeColor="text1" w:themeTint="80"/>
          <w:lang w:val="en-FR"/>
        </w:rPr>
      </w:pPr>
    </w:p>
    <w:p w14:paraId="4A7DAD71" w14:textId="0815DCF9" w:rsidR="00125E29" w:rsidRDefault="00125E29" w:rsidP="00125E29">
      <w:pPr>
        <w:rPr>
          <w:rFonts w:asciiTheme="majorHAnsi" w:hAnsiTheme="majorHAnsi" w:cstheme="majorHAnsi"/>
          <w:b/>
          <w:bCs/>
          <w:color w:val="7F7F7F" w:themeColor="text1" w:themeTint="80"/>
          <w:lang w:val="en-FR"/>
        </w:rPr>
      </w:pPr>
      <w:r w:rsidRPr="00125E29">
        <w:rPr>
          <w:rFonts w:asciiTheme="majorHAnsi" w:hAnsiTheme="majorHAnsi" w:cstheme="majorHAnsi"/>
          <w:b/>
          <w:bCs/>
          <w:color w:val="7F7F7F" w:themeColor="text1" w:themeTint="80"/>
          <w:lang w:val="en-FR"/>
        </w:rPr>
        <w:t>Data Points for Candidate Evaluation:</w:t>
      </w:r>
    </w:p>
    <w:p w14:paraId="49FFBF43" w14:textId="77777777" w:rsidR="00125E29" w:rsidRPr="006E3A0A" w:rsidRDefault="00125E29" w:rsidP="00125E29">
      <w:pPr>
        <w:rPr>
          <w:sz w:val="24"/>
          <w:szCs w:val="24"/>
        </w:rPr>
      </w:pPr>
      <w:r w:rsidRPr="006E3A0A">
        <w:rPr>
          <w:sz w:val="24"/>
          <w:szCs w:val="24"/>
        </w:rPr>
        <w:t>Finding data points for candidate evaluation, as Github, StackOverflow.</w:t>
      </w:r>
    </w:p>
    <w:p w14:paraId="2F89EAE7" w14:textId="77777777" w:rsidR="008B5CC8" w:rsidRPr="006E3A0A" w:rsidRDefault="00125E29" w:rsidP="00125E2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E3A0A">
        <w:rPr>
          <w:sz w:val="24"/>
          <w:szCs w:val="24"/>
        </w:rPr>
        <w:t xml:space="preserve">Converting row data into informative </w:t>
      </w:r>
      <w:r w:rsidR="008B5CC8" w:rsidRPr="006E3A0A">
        <w:rPr>
          <w:sz w:val="24"/>
          <w:szCs w:val="24"/>
        </w:rPr>
        <w:t>features that algorithm can use for decision making.</w:t>
      </w:r>
    </w:p>
    <w:p w14:paraId="09F46160" w14:textId="576A66AC" w:rsidR="00125E29" w:rsidRPr="006E3A0A" w:rsidRDefault="008B5CC8" w:rsidP="00125E2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E3A0A">
        <w:rPr>
          <w:sz w:val="24"/>
          <w:szCs w:val="24"/>
        </w:rPr>
        <w:t xml:space="preserve">Developing a scoring system that </w:t>
      </w:r>
      <w:r w:rsidRPr="006E3A0A">
        <w:rPr>
          <w:sz w:val="24"/>
          <w:szCs w:val="24"/>
        </w:rPr>
        <w:t>assigns weights to each data point based on its importance in assessing a candidate's suitability</w:t>
      </w:r>
      <w:r w:rsidRPr="006E3A0A">
        <w:rPr>
          <w:sz w:val="24"/>
          <w:szCs w:val="24"/>
        </w:rPr>
        <w:t xml:space="preserve">. </w:t>
      </w:r>
    </w:p>
    <w:p w14:paraId="417453BF" w14:textId="77777777" w:rsidR="00125E29" w:rsidRDefault="00125E29" w:rsidP="00125E29"/>
    <w:p w14:paraId="2F95D88B" w14:textId="415D1654" w:rsidR="00125E29" w:rsidRPr="006E3A0A" w:rsidRDefault="00125E29" w:rsidP="00125E29">
      <w:pPr>
        <w:rPr>
          <w:b/>
          <w:bCs/>
          <w:color w:val="7F7F7F" w:themeColor="text1" w:themeTint="80"/>
        </w:rPr>
      </w:pPr>
      <w:r w:rsidRPr="006E3A0A">
        <w:rPr>
          <w:b/>
          <w:bCs/>
          <w:color w:val="7F7F7F" w:themeColor="text1" w:themeTint="80"/>
        </w:rPr>
        <w:t>Selection Algorithm:</w:t>
      </w:r>
    </w:p>
    <w:p w14:paraId="204A9689" w14:textId="3A094B7B" w:rsidR="00125E29" w:rsidRPr="006E3A0A" w:rsidRDefault="00125E29" w:rsidP="00125E29">
      <w:pPr>
        <w:rPr>
          <w:sz w:val="24"/>
          <w:szCs w:val="24"/>
        </w:rPr>
      </w:pPr>
      <w:r w:rsidRPr="006E3A0A">
        <w:rPr>
          <w:sz w:val="24"/>
          <w:szCs w:val="24"/>
        </w:rPr>
        <w:t xml:space="preserve">Developing a </w:t>
      </w:r>
      <w:r w:rsidRPr="006E3A0A">
        <w:rPr>
          <w:sz w:val="24"/>
          <w:szCs w:val="24"/>
        </w:rPr>
        <w:t>non-deterministic</w:t>
      </w:r>
      <w:r w:rsidRPr="006E3A0A">
        <w:rPr>
          <w:sz w:val="24"/>
          <w:szCs w:val="24"/>
        </w:rPr>
        <w:t xml:space="preserve"> algorithm that analyzes the chosen data point to identify the best talent for the role at Doodle. </w:t>
      </w:r>
    </w:p>
    <w:p w14:paraId="0EE93C37" w14:textId="77777777" w:rsidR="00416521" w:rsidRDefault="00416521" w:rsidP="00416521"/>
    <w:p w14:paraId="0812FA21" w14:textId="6AEFDC74" w:rsidR="00416521" w:rsidRPr="006E3A0A" w:rsidRDefault="00416521" w:rsidP="00416521">
      <w:pPr>
        <w:rPr>
          <w:rFonts w:asciiTheme="majorHAnsi" w:hAnsiTheme="majorHAnsi" w:cstheme="majorHAnsi"/>
          <w:b/>
          <w:bCs/>
          <w:color w:val="7F7F7F" w:themeColor="text1" w:themeTint="80"/>
        </w:rPr>
      </w:pPr>
      <w:r w:rsidRPr="006E3A0A">
        <w:rPr>
          <w:rFonts w:asciiTheme="majorHAnsi" w:hAnsiTheme="majorHAnsi" w:cstheme="majorHAnsi"/>
          <w:b/>
          <w:bCs/>
          <w:color w:val="7F7F7F" w:themeColor="text1" w:themeTint="80"/>
        </w:rPr>
        <w:t>Machine Learning Models:</w:t>
      </w:r>
    </w:p>
    <w:p w14:paraId="304D76C3" w14:textId="6A4A940A" w:rsidR="008651FB" w:rsidRPr="006E3A0A" w:rsidRDefault="008651FB" w:rsidP="008651FB">
      <w:pPr>
        <w:rPr>
          <w:sz w:val="24"/>
          <w:szCs w:val="24"/>
        </w:rPr>
      </w:pPr>
      <w:r w:rsidRPr="006E3A0A">
        <w:rPr>
          <w:sz w:val="24"/>
          <w:szCs w:val="24"/>
        </w:rPr>
        <w:t>Decision Trees</w:t>
      </w:r>
      <w:r w:rsidRPr="006E3A0A">
        <w:rPr>
          <w:sz w:val="24"/>
          <w:szCs w:val="24"/>
        </w:rPr>
        <w:t xml:space="preserve">, </w:t>
      </w:r>
      <w:r w:rsidRPr="006E3A0A">
        <w:rPr>
          <w:sz w:val="24"/>
          <w:szCs w:val="24"/>
        </w:rPr>
        <w:t>Random Forests</w:t>
      </w:r>
      <w:r w:rsidRPr="006E3A0A">
        <w:rPr>
          <w:sz w:val="24"/>
          <w:szCs w:val="24"/>
        </w:rPr>
        <w:t xml:space="preserve">, </w:t>
      </w:r>
      <w:r w:rsidRPr="006E3A0A">
        <w:rPr>
          <w:sz w:val="24"/>
          <w:szCs w:val="24"/>
        </w:rPr>
        <w:t>Gradient Boosting</w:t>
      </w:r>
      <w:r w:rsidRPr="006E3A0A">
        <w:rPr>
          <w:sz w:val="24"/>
          <w:szCs w:val="24"/>
        </w:rPr>
        <w:t xml:space="preserve">, </w:t>
      </w:r>
      <w:r w:rsidRPr="006E3A0A">
        <w:rPr>
          <w:sz w:val="24"/>
          <w:szCs w:val="24"/>
        </w:rPr>
        <w:t>Neural Networks</w:t>
      </w:r>
    </w:p>
    <w:p w14:paraId="36F4CE4C" w14:textId="77777777" w:rsidR="00416521" w:rsidRDefault="00416521" w:rsidP="008651FB"/>
    <w:p w14:paraId="21936573" w14:textId="2DEE7343" w:rsidR="00416521" w:rsidRPr="008E3D11" w:rsidRDefault="00416521" w:rsidP="008651FB">
      <w:pPr>
        <w:rPr>
          <w:rFonts w:asciiTheme="majorHAnsi" w:hAnsiTheme="majorHAnsi" w:cstheme="majorHAnsi"/>
          <w:b/>
          <w:bCs/>
          <w:color w:val="7F7F7F" w:themeColor="text1" w:themeTint="80"/>
        </w:rPr>
      </w:pPr>
      <w:r w:rsidRPr="008E3D11">
        <w:rPr>
          <w:rFonts w:asciiTheme="majorHAnsi" w:hAnsiTheme="majorHAnsi" w:cstheme="majorHAnsi"/>
          <w:b/>
          <w:bCs/>
          <w:color w:val="7F7F7F" w:themeColor="text1" w:themeTint="80"/>
        </w:rPr>
        <w:t>Training Data:</w:t>
      </w:r>
    </w:p>
    <w:p w14:paraId="6988F5C3" w14:textId="4477912D" w:rsidR="00416521" w:rsidRPr="006E3A0A" w:rsidRDefault="00416521" w:rsidP="008651FB">
      <w:pPr>
        <w:rPr>
          <w:sz w:val="24"/>
          <w:szCs w:val="24"/>
        </w:rPr>
      </w:pPr>
      <w:r w:rsidRPr="006E3A0A">
        <w:rPr>
          <w:sz w:val="24"/>
          <w:szCs w:val="24"/>
        </w:rPr>
        <w:t xml:space="preserve">Using historical data for positive examples (hired) and negative examples (rejected) to train the model. </w:t>
      </w:r>
    </w:p>
    <w:p w14:paraId="0AFA43CD" w14:textId="77777777" w:rsidR="00125E29" w:rsidRDefault="00125E29" w:rsidP="004D3562">
      <w:pPr>
        <w:bidi/>
        <w:rPr>
          <w:rFonts w:hint="cs"/>
          <w:rtl/>
          <w:lang w:bidi="ps-AF"/>
        </w:rPr>
      </w:pPr>
    </w:p>
    <w:p w14:paraId="647268F5" w14:textId="77777777" w:rsidR="00245EFE" w:rsidRPr="008E3D11" w:rsidRDefault="00245EFE" w:rsidP="00125E29">
      <w:pPr>
        <w:rPr>
          <w:rFonts w:asciiTheme="majorHAnsi" w:hAnsiTheme="majorHAnsi" w:cstheme="majorHAnsi"/>
          <w:b/>
          <w:bCs/>
          <w:color w:val="7F7F7F" w:themeColor="text1" w:themeTint="80"/>
        </w:rPr>
      </w:pPr>
      <w:r w:rsidRPr="008E3D11">
        <w:rPr>
          <w:rFonts w:asciiTheme="majorHAnsi" w:hAnsiTheme="majorHAnsi" w:cstheme="majorHAnsi"/>
          <w:b/>
          <w:bCs/>
          <w:color w:val="7F7F7F" w:themeColor="text1" w:themeTint="80"/>
        </w:rPr>
        <w:t>Application:</w:t>
      </w:r>
    </w:p>
    <w:p w14:paraId="2A501820" w14:textId="77777777" w:rsidR="00245EFE" w:rsidRPr="00C442A1" w:rsidRDefault="00245EFE" w:rsidP="00125E29">
      <w:pPr>
        <w:rPr>
          <w:sz w:val="24"/>
          <w:szCs w:val="24"/>
        </w:rPr>
      </w:pPr>
      <w:r w:rsidRPr="00C442A1">
        <w:rPr>
          <w:sz w:val="24"/>
          <w:szCs w:val="24"/>
        </w:rPr>
        <w:t>Candidate User Interface:</w:t>
      </w:r>
    </w:p>
    <w:p w14:paraId="54F74CB5" w14:textId="77777777" w:rsidR="00245EFE" w:rsidRPr="00C442A1" w:rsidRDefault="00245EFE" w:rsidP="00245EF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442A1">
        <w:rPr>
          <w:sz w:val="24"/>
          <w:szCs w:val="24"/>
        </w:rPr>
        <w:t>Receive notifications.</w:t>
      </w:r>
    </w:p>
    <w:p w14:paraId="024C6123" w14:textId="2E46B045" w:rsidR="00245EFE" w:rsidRPr="00C442A1" w:rsidRDefault="00245EFE" w:rsidP="00245EF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442A1">
        <w:rPr>
          <w:sz w:val="24"/>
          <w:szCs w:val="24"/>
        </w:rPr>
        <w:t>Access and submit solutions to three coding questions.</w:t>
      </w:r>
      <w:r w:rsidRPr="00C442A1">
        <w:rPr>
          <w:sz w:val="24"/>
          <w:szCs w:val="24"/>
        </w:rPr>
        <w:t xml:space="preserve"> </w:t>
      </w:r>
    </w:p>
    <w:p w14:paraId="737D986C" w14:textId="57787D30" w:rsidR="00FF4C97" w:rsidRPr="00C442A1" w:rsidRDefault="00FF4C97" w:rsidP="00FF4C97">
      <w:pPr>
        <w:rPr>
          <w:sz w:val="24"/>
          <w:szCs w:val="24"/>
        </w:rPr>
      </w:pPr>
      <w:r w:rsidRPr="00C442A1">
        <w:rPr>
          <w:sz w:val="24"/>
          <w:szCs w:val="24"/>
        </w:rPr>
        <w:lastRenderedPageBreak/>
        <w:t>Doodle Hiring Manager User Interface:</w:t>
      </w:r>
    </w:p>
    <w:p w14:paraId="51AAC508" w14:textId="7560E27D" w:rsidR="00FF4C97" w:rsidRPr="00C442A1" w:rsidRDefault="00FF4C97" w:rsidP="00FF4C9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442A1">
        <w:rPr>
          <w:sz w:val="24"/>
          <w:szCs w:val="24"/>
        </w:rPr>
        <w:t>Evaluate candidates’ solutions.</w:t>
      </w:r>
    </w:p>
    <w:p w14:paraId="723A5FCE" w14:textId="337C50EB" w:rsidR="00C442A1" w:rsidRPr="00C442A1" w:rsidRDefault="00FF4C97" w:rsidP="00C442A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442A1">
        <w:rPr>
          <w:sz w:val="24"/>
          <w:szCs w:val="24"/>
        </w:rPr>
        <w:t>Notifying candidates about the result.</w:t>
      </w:r>
    </w:p>
    <w:p w14:paraId="4561DD8B" w14:textId="4EF7D1EF" w:rsidR="00C442A1" w:rsidRDefault="00C442A1" w:rsidP="00C442A1"/>
    <w:p w14:paraId="214DC051" w14:textId="60D447D4" w:rsidR="00C442A1" w:rsidRPr="008E3D11" w:rsidRDefault="001E13AD" w:rsidP="00C442A1">
      <w:pPr>
        <w:rPr>
          <w:rFonts w:asciiTheme="majorHAnsi" w:hAnsiTheme="majorHAnsi" w:cstheme="majorHAnsi"/>
          <w:b/>
          <w:bCs/>
          <w:color w:val="7F7F7F" w:themeColor="text1" w:themeTint="80"/>
        </w:rPr>
      </w:pPr>
      <w:r w:rsidRPr="008E3D11">
        <w:rPr>
          <w:rFonts w:asciiTheme="majorHAnsi" w:hAnsiTheme="majorHAnsi" w:cstheme="majorHAnsi"/>
          <w:b/>
          <w:bCs/>
          <w:color w:val="7F7F7F" w:themeColor="text1" w:themeTint="80"/>
        </w:rPr>
        <w:t xml:space="preserve">Key </w:t>
      </w:r>
      <w:r w:rsidR="00C442A1" w:rsidRPr="008E3D11">
        <w:rPr>
          <w:rFonts w:asciiTheme="majorHAnsi" w:hAnsiTheme="majorHAnsi" w:cstheme="majorHAnsi"/>
          <w:b/>
          <w:bCs/>
          <w:color w:val="7F7F7F" w:themeColor="text1" w:themeTint="80"/>
        </w:rPr>
        <w:t>Considerations:</w:t>
      </w:r>
    </w:p>
    <w:p w14:paraId="564C4753" w14:textId="0FE2A76D" w:rsidR="00125E29" w:rsidRPr="00C442A1" w:rsidRDefault="00C442A1" w:rsidP="00C442A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442A1">
        <w:rPr>
          <w:sz w:val="24"/>
          <w:szCs w:val="24"/>
        </w:rPr>
        <w:t>Solution must have expiry date/time (</w:t>
      </w:r>
      <w:r w:rsidRPr="00C442A1">
        <w:rPr>
          <w:sz w:val="24"/>
          <w:szCs w:val="24"/>
        </w:rPr>
        <w:t xml:space="preserve">time-limited </w:t>
      </w:r>
      <w:r w:rsidRPr="00C442A1">
        <w:rPr>
          <w:sz w:val="24"/>
          <w:szCs w:val="24"/>
        </w:rPr>
        <w:t>interface).</w:t>
      </w:r>
    </w:p>
    <w:p w14:paraId="4FD151EA" w14:textId="6F4CB0C6" w:rsidR="00C442A1" w:rsidRPr="00C442A1" w:rsidRDefault="00C442A1" w:rsidP="00C442A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442A1">
        <w:rPr>
          <w:sz w:val="24"/>
          <w:szCs w:val="24"/>
        </w:rPr>
        <w:t xml:space="preserve">Ensuring </w:t>
      </w:r>
      <w:r w:rsidRPr="00C442A1">
        <w:rPr>
          <w:sz w:val="24"/>
          <w:szCs w:val="24"/>
        </w:rPr>
        <w:t>privacy regulations.</w:t>
      </w:r>
    </w:p>
    <w:p w14:paraId="119CBA05" w14:textId="0C976EBC" w:rsidR="00C442A1" w:rsidRPr="00C442A1" w:rsidRDefault="00C442A1" w:rsidP="00C442A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442A1">
        <w:rPr>
          <w:sz w:val="24"/>
          <w:szCs w:val="24"/>
        </w:rPr>
        <w:t>Code must be written in Python and hosted on Github.</w:t>
      </w:r>
    </w:p>
    <w:p w14:paraId="4BF975F0" w14:textId="59468B6E" w:rsidR="00C442A1" w:rsidRDefault="00C442A1" w:rsidP="00C442A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442A1">
        <w:rPr>
          <w:sz w:val="24"/>
          <w:szCs w:val="24"/>
        </w:rPr>
        <w:t xml:space="preserve">Writing documentation for the solution. </w:t>
      </w:r>
    </w:p>
    <w:p w14:paraId="39FBA12C" w14:textId="77777777" w:rsidR="007350F3" w:rsidRDefault="007350F3" w:rsidP="007350F3">
      <w:pPr>
        <w:rPr>
          <w:sz w:val="24"/>
          <w:szCs w:val="24"/>
        </w:rPr>
      </w:pPr>
    </w:p>
    <w:p w14:paraId="0682BE27" w14:textId="4D2ABBC4" w:rsidR="007350F3" w:rsidRPr="008E3D11" w:rsidRDefault="007350F3" w:rsidP="007350F3">
      <w:pPr>
        <w:rPr>
          <w:b/>
          <w:bCs/>
          <w:color w:val="7F7F7F" w:themeColor="text1" w:themeTint="80"/>
          <w:sz w:val="24"/>
          <w:szCs w:val="24"/>
        </w:rPr>
      </w:pPr>
      <w:r w:rsidRPr="008E3D11">
        <w:rPr>
          <w:b/>
          <w:bCs/>
          <w:color w:val="7F7F7F" w:themeColor="text1" w:themeTint="80"/>
          <w:sz w:val="24"/>
          <w:szCs w:val="24"/>
        </w:rPr>
        <w:t>Q&amp;A:</w:t>
      </w:r>
    </w:p>
    <w:p w14:paraId="67B5E5CD" w14:textId="4EF67AB9" w:rsidR="007350F3" w:rsidRDefault="006A2B10" w:rsidP="007350F3">
      <w:pPr>
        <w:rPr>
          <w:sz w:val="24"/>
          <w:szCs w:val="24"/>
        </w:rPr>
      </w:pPr>
      <w:r>
        <w:rPr>
          <w:sz w:val="24"/>
          <w:szCs w:val="24"/>
        </w:rPr>
        <w:t>Should the d</w:t>
      </w:r>
      <w:r w:rsidR="007350F3">
        <w:rPr>
          <w:sz w:val="24"/>
          <w:szCs w:val="24"/>
        </w:rPr>
        <w:t xml:space="preserve">ata points be dynamic or </w:t>
      </w:r>
      <w:r w:rsidR="00EB5FB7">
        <w:rPr>
          <w:sz w:val="24"/>
          <w:szCs w:val="24"/>
        </w:rPr>
        <w:t>static?</w:t>
      </w:r>
    </w:p>
    <w:p w14:paraId="14ACE14F" w14:textId="36C3B7D6" w:rsidR="00EB5FB7" w:rsidRPr="007C00A1" w:rsidRDefault="008E3D11" w:rsidP="007350F3">
      <w:pPr>
        <w:rPr>
          <w:b/>
          <w:bCs/>
          <w:sz w:val="24"/>
          <w:szCs w:val="24"/>
        </w:rPr>
      </w:pPr>
      <w:r w:rsidRPr="007C00A1">
        <w:rPr>
          <w:b/>
          <w:bCs/>
          <w:sz w:val="24"/>
          <w:szCs w:val="24"/>
        </w:rPr>
        <w:t>Focus</w:t>
      </w:r>
      <w:r w:rsidR="001E13AD" w:rsidRPr="007C00A1">
        <w:rPr>
          <w:b/>
          <w:bCs/>
          <w:sz w:val="24"/>
          <w:szCs w:val="24"/>
        </w:rPr>
        <w:t>:</w:t>
      </w:r>
    </w:p>
    <w:p w14:paraId="39B7F7E3" w14:textId="1DC26BC6" w:rsidR="001E13AD" w:rsidRPr="007C00A1" w:rsidRDefault="001E13AD" w:rsidP="007C00A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C00A1">
        <w:rPr>
          <w:sz w:val="24"/>
          <w:szCs w:val="24"/>
        </w:rPr>
        <w:t>Algorithm</w:t>
      </w:r>
      <w:r w:rsidR="007C00A1">
        <w:rPr>
          <w:sz w:val="24"/>
          <w:szCs w:val="24"/>
        </w:rPr>
        <w:t>.</w:t>
      </w:r>
    </w:p>
    <w:p w14:paraId="07001A5F" w14:textId="27FC868C" w:rsidR="001E13AD" w:rsidRPr="007C00A1" w:rsidRDefault="001E13AD" w:rsidP="007C00A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C00A1">
        <w:rPr>
          <w:sz w:val="24"/>
          <w:szCs w:val="24"/>
        </w:rPr>
        <w:t>Algorithm + key c</w:t>
      </w:r>
      <w:r w:rsidRPr="007C00A1">
        <w:rPr>
          <w:sz w:val="24"/>
          <w:szCs w:val="24"/>
        </w:rPr>
        <w:t>onsiderations</w:t>
      </w:r>
      <w:r w:rsidR="007C00A1">
        <w:rPr>
          <w:sz w:val="24"/>
          <w:szCs w:val="24"/>
        </w:rPr>
        <w:t>.</w:t>
      </w:r>
    </w:p>
    <w:p w14:paraId="2FBB4DAD" w14:textId="34472253" w:rsidR="007C00A1" w:rsidRPr="007C00A1" w:rsidRDefault="001E13AD" w:rsidP="007C00A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C00A1">
        <w:rPr>
          <w:sz w:val="24"/>
          <w:szCs w:val="24"/>
        </w:rPr>
        <w:t>Algorithm + key c</w:t>
      </w:r>
      <w:r w:rsidRPr="007C00A1">
        <w:rPr>
          <w:sz w:val="24"/>
          <w:szCs w:val="24"/>
        </w:rPr>
        <w:t>onsiderations</w:t>
      </w:r>
      <w:r w:rsidRPr="007C00A1">
        <w:rPr>
          <w:sz w:val="24"/>
          <w:szCs w:val="24"/>
        </w:rPr>
        <w:t xml:space="preserve"> + user interface</w:t>
      </w:r>
      <w:r w:rsidR="007C00A1">
        <w:rPr>
          <w:sz w:val="24"/>
          <w:szCs w:val="24"/>
        </w:rPr>
        <w:t>.</w:t>
      </w:r>
    </w:p>
    <w:p w14:paraId="6B143C70" w14:textId="07B186FC" w:rsidR="007C00A1" w:rsidRPr="007C00A1" w:rsidRDefault="007C00A1" w:rsidP="007C00A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C00A1">
        <w:rPr>
          <w:sz w:val="24"/>
          <w:szCs w:val="24"/>
        </w:rPr>
        <w:t>Algorithm Selection restricted or allow to choose.</w:t>
      </w:r>
    </w:p>
    <w:p w14:paraId="35FB1788" w14:textId="62174A3A" w:rsidR="007C00A1" w:rsidRPr="007C00A1" w:rsidRDefault="007C00A1" w:rsidP="007350F3">
      <w:pPr>
        <w:rPr>
          <w:b/>
          <w:bCs/>
          <w:sz w:val="24"/>
          <w:szCs w:val="24"/>
        </w:rPr>
      </w:pPr>
      <w:r w:rsidRPr="007C00A1">
        <w:rPr>
          <w:b/>
          <w:bCs/>
          <w:sz w:val="24"/>
          <w:szCs w:val="24"/>
        </w:rPr>
        <w:t xml:space="preserve">Presentation day: </w:t>
      </w:r>
    </w:p>
    <w:p w14:paraId="68988333" w14:textId="18E6C8A5" w:rsidR="007C00A1" w:rsidRPr="007C00A1" w:rsidRDefault="007C00A1" w:rsidP="007C00A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C00A1">
        <w:rPr>
          <w:sz w:val="24"/>
          <w:szCs w:val="24"/>
        </w:rPr>
        <w:t xml:space="preserve">Chosen algorithm implementation. </w:t>
      </w:r>
    </w:p>
    <w:p w14:paraId="6876EEFD" w14:textId="68AC10D8" w:rsidR="007C00A1" w:rsidRPr="007C00A1" w:rsidRDefault="007C00A1" w:rsidP="007C00A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C00A1">
        <w:rPr>
          <w:sz w:val="24"/>
          <w:szCs w:val="24"/>
        </w:rPr>
        <w:t>Key considerations implementation</w:t>
      </w:r>
      <w:r>
        <w:rPr>
          <w:sz w:val="24"/>
          <w:szCs w:val="24"/>
        </w:rPr>
        <w:t>.</w:t>
      </w:r>
      <w:r w:rsidRPr="007C00A1">
        <w:rPr>
          <w:sz w:val="24"/>
          <w:szCs w:val="24"/>
        </w:rPr>
        <w:t xml:space="preserve"> </w:t>
      </w:r>
      <w:r w:rsidRPr="007C00A1">
        <w:rPr>
          <w:sz w:val="24"/>
          <w:szCs w:val="24"/>
        </w:rPr>
        <w:tab/>
      </w:r>
      <w:r w:rsidRPr="007C00A1">
        <w:rPr>
          <w:sz w:val="24"/>
          <w:szCs w:val="24"/>
        </w:rPr>
        <w:tab/>
      </w:r>
      <w:r w:rsidRPr="007C00A1">
        <w:rPr>
          <w:sz w:val="24"/>
          <w:szCs w:val="24"/>
        </w:rPr>
        <w:tab/>
      </w:r>
    </w:p>
    <w:p w14:paraId="7967E712" w14:textId="77777777" w:rsidR="001E13AD" w:rsidRDefault="001E13AD" w:rsidP="007350F3">
      <w:pPr>
        <w:rPr>
          <w:sz w:val="24"/>
          <w:szCs w:val="24"/>
        </w:rPr>
      </w:pPr>
    </w:p>
    <w:p w14:paraId="2889B0A1" w14:textId="77777777" w:rsidR="007350F3" w:rsidRPr="007350F3" w:rsidRDefault="007350F3" w:rsidP="007350F3">
      <w:pPr>
        <w:rPr>
          <w:sz w:val="24"/>
          <w:szCs w:val="24"/>
        </w:rPr>
      </w:pPr>
    </w:p>
    <w:p w14:paraId="30BE764B" w14:textId="77777777" w:rsidR="00C442A1" w:rsidRDefault="00C442A1" w:rsidP="00C442A1"/>
    <w:p w14:paraId="1C9A6035" w14:textId="77777777" w:rsidR="00C442A1" w:rsidRDefault="00C442A1" w:rsidP="00C442A1"/>
    <w:p w14:paraId="59E63273" w14:textId="520B8DC5" w:rsidR="00125E29" w:rsidRDefault="00125E29" w:rsidP="00125E29">
      <w:r w:rsidRPr="00125E29">
        <w:t xml:space="preserve"> </w:t>
      </w:r>
    </w:p>
    <w:p w14:paraId="4CC4691E" w14:textId="61F5FF20" w:rsidR="00125E29" w:rsidRPr="00125E29" w:rsidRDefault="00125E29" w:rsidP="00125E29">
      <w:pPr>
        <w:rPr>
          <w:rFonts w:asciiTheme="majorHAnsi" w:hAnsiTheme="majorHAnsi" w:cstheme="majorHAnsi"/>
          <w:b/>
          <w:bCs/>
          <w:color w:val="7F7F7F" w:themeColor="text1" w:themeTint="80"/>
        </w:rPr>
      </w:pPr>
    </w:p>
    <w:p w14:paraId="2432CC26" w14:textId="77777777" w:rsidR="00125E29" w:rsidRPr="00125E29" w:rsidRDefault="00125E29" w:rsidP="00125E29">
      <w:pPr>
        <w:rPr>
          <w:lang w:val="en-FR"/>
        </w:rPr>
      </w:pPr>
    </w:p>
    <w:p w14:paraId="4EE31A91" w14:textId="77777777" w:rsidR="00125E29" w:rsidRPr="00125E29" w:rsidRDefault="00125E29" w:rsidP="00125E29"/>
    <w:sectPr w:rsidR="00125E29" w:rsidRPr="00125E29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AE651" w14:textId="77777777" w:rsidR="002A2107" w:rsidRDefault="002A2107">
      <w:r>
        <w:separator/>
      </w:r>
    </w:p>
    <w:p w14:paraId="47D27C94" w14:textId="77777777" w:rsidR="002A2107" w:rsidRDefault="002A2107"/>
  </w:endnote>
  <w:endnote w:type="continuationSeparator" w:id="0">
    <w:p w14:paraId="78C806B1" w14:textId="77777777" w:rsidR="002A2107" w:rsidRDefault="002A2107">
      <w:r>
        <w:continuationSeparator/>
      </w:r>
    </w:p>
    <w:p w14:paraId="2CB5AC43" w14:textId="77777777" w:rsidR="002A2107" w:rsidRDefault="002A21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B47E52" w14:textId="77777777" w:rsidR="00850ECB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25CAA" w14:textId="77777777" w:rsidR="002A2107" w:rsidRDefault="002A2107">
      <w:r>
        <w:separator/>
      </w:r>
    </w:p>
    <w:p w14:paraId="4D29B70E" w14:textId="77777777" w:rsidR="002A2107" w:rsidRDefault="002A2107"/>
  </w:footnote>
  <w:footnote w:type="continuationSeparator" w:id="0">
    <w:p w14:paraId="12DBC978" w14:textId="77777777" w:rsidR="002A2107" w:rsidRDefault="002A2107">
      <w:r>
        <w:continuationSeparator/>
      </w:r>
    </w:p>
    <w:p w14:paraId="14CCCA7A" w14:textId="77777777" w:rsidR="002A2107" w:rsidRDefault="002A210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BF7461"/>
    <w:multiLevelType w:val="hybridMultilevel"/>
    <w:tmpl w:val="F1E8E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879E7"/>
    <w:multiLevelType w:val="hybridMultilevel"/>
    <w:tmpl w:val="DDF6E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25C47"/>
    <w:multiLevelType w:val="hybridMultilevel"/>
    <w:tmpl w:val="34D66DA4"/>
    <w:lvl w:ilvl="0" w:tplc="1CAAFB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A40DE"/>
    <w:multiLevelType w:val="hybridMultilevel"/>
    <w:tmpl w:val="81BEC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50FB5"/>
    <w:multiLevelType w:val="hybridMultilevel"/>
    <w:tmpl w:val="6A326D30"/>
    <w:lvl w:ilvl="0" w:tplc="1CAAFB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7793F"/>
    <w:multiLevelType w:val="hybridMultilevel"/>
    <w:tmpl w:val="5FEC6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0C7F64"/>
    <w:multiLevelType w:val="hybridMultilevel"/>
    <w:tmpl w:val="C8B2F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977193">
    <w:abstractNumId w:val="1"/>
  </w:num>
  <w:num w:numId="2" w16cid:durableId="678895806">
    <w:abstractNumId w:val="0"/>
  </w:num>
  <w:num w:numId="3" w16cid:durableId="1552884286">
    <w:abstractNumId w:val="5"/>
  </w:num>
  <w:num w:numId="4" w16cid:durableId="2063678169">
    <w:abstractNumId w:val="8"/>
  </w:num>
  <w:num w:numId="5" w16cid:durableId="921839648">
    <w:abstractNumId w:val="4"/>
  </w:num>
  <w:num w:numId="6" w16cid:durableId="1105003138">
    <w:abstractNumId w:val="10"/>
  </w:num>
  <w:num w:numId="7" w16cid:durableId="158929242">
    <w:abstractNumId w:val="6"/>
  </w:num>
  <w:num w:numId="8" w16cid:durableId="1382559638">
    <w:abstractNumId w:val="7"/>
  </w:num>
  <w:num w:numId="9" w16cid:durableId="1981106847">
    <w:abstractNumId w:val="3"/>
  </w:num>
  <w:num w:numId="10" w16cid:durableId="146943975">
    <w:abstractNumId w:val="9"/>
  </w:num>
  <w:num w:numId="11" w16cid:durableId="692725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29"/>
    <w:rsid w:val="00125E29"/>
    <w:rsid w:val="001E13AD"/>
    <w:rsid w:val="00245EFE"/>
    <w:rsid w:val="002A2107"/>
    <w:rsid w:val="003A2A7C"/>
    <w:rsid w:val="00416521"/>
    <w:rsid w:val="004D3562"/>
    <w:rsid w:val="005C6109"/>
    <w:rsid w:val="006A2B10"/>
    <w:rsid w:val="006E3A0A"/>
    <w:rsid w:val="007350F3"/>
    <w:rsid w:val="007A1FDC"/>
    <w:rsid w:val="007C00A1"/>
    <w:rsid w:val="00850ECB"/>
    <w:rsid w:val="008651FB"/>
    <w:rsid w:val="008B5CC8"/>
    <w:rsid w:val="008E3D11"/>
    <w:rsid w:val="00B557A6"/>
    <w:rsid w:val="00C442A1"/>
    <w:rsid w:val="00EB5FB7"/>
    <w:rsid w:val="00ED6C22"/>
    <w:rsid w:val="00FF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6AEEC2F"/>
  <w15:chartTrackingRefBased/>
  <w15:docId w15:val="{18366ACF-BD6C-DB41-965D-7BD3261E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125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1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/Library/Containers/com.microsoft.Word/Data/Library/Application%20Support/Microsoft/Office/16.0/DTS/en-FR%7b1EFAE9E3-2E40-5841-8120-34AEF3A11054%7d/%7bC389D26A-1016-9141-8C21-54DEAC1993EA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27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Hanif, Abdullah (SRH Hochschule Heidelberg Student)</cp:lastModifiedBy>
  <cp:revision>18</cp:revision>
  <dcterms:created xsi:type="dcterms:W3CDTF">2023-12-04T14:32:00Z</dcterms:created>
  <dcterms:modified xsi:type="dcterms:W3CDTF">2023-12-04T15:28:00Z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